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39EA" w14:textId="77777777" w:rsidR="006D5D04" w:rsidRDefault="006D5D04" w:rsidP="006D5D04">
      <w:pPr>
        <w:ind w:left="1440" w:hanging="1440"/>
        <w:jc w:val="both"/>
        <w:rPr>
          <w:bCs/>
        </w:rPr>
      </w:pPr>
      <w:r>
        <w:rPr>
          <w:b/>
        </w:rPr>
        <w:t>Introduction:</w:t>
      </w:r>
      <w:r>
        <w:rPr>
          <w:bCs/>
        </w:rPr>
        <w:tab/>
      </w:r>
      <w:r w:rsidR="007D282D">
        <w:rPr>
          <w:bCs/>
        </w:rPr>
        <w:t xml:space="preserve">The entries under “Portion of the project” are examples of what you can put into this file, they are not an exhaustive list by any means.  Please </w:t>
      </w:r>
      <w:r w:rsidR="00FB5A1A">
        <w:rPr>
          <w:bCs/>
        </w:rPr>
        <w:t xml:space="preserve">try to </w:t>
      </w:r>
      <w:r w:rsidR="007D282D">
        <w:rPr>
          <w:bCs/>
        </w:rPr>
        <w:t>be specific regarding the contribut</w:t>
      </w:r>
      <w:r w:rsidR="00FB5A1A">
        <w:rPr>
          <w:bCs/>
        </w:rPr>
        <w:t>ions</w:t>
      </w:r>
      <w:r w:rsidR="007D282D">
        <w:rPr>
          <w:bCs/>
        </w:rPr>
        <w:t xml:space="preserve"> that your team members make on each project.</w:t>
      </w:r>
    </w:p>
    <w:p w14:paraId="00C2B834" w14:textId="77777777" w:rsidR="00FB5A1A" w:rsidRPr="00FB5A1A" w:rsidRDefault="00FB5A1A" w:rsidP="00FB5A1A">
      <w:pPr>
        <w:ind w:left="1440"/>
        <w:jc w:val="both"/>
        <w:rPr>
          <w:bCs/>
        </w:rPr>
      </w:pPr>
      <w:r>
        <w:rPr>
          <w:bCs/>
        </w:rPr>
        <w:t>Please be sure to turn in only one of these/assignment.</w:t>
      </w:r>
    </w:p>
    <w:p w14:paraId="49214F79" w14:textId="325E7C45" w:rsidR="00134706" w:rsidRDefault="00853E55">
      <w:r>
        <w:rPr>
          <w:b/>
        </w:rPr>
        <w:t>Assignment</w:t>
      </w:r>
      <w:r w:rsidR="00134706" w:rsidRPr="006C5FE7">
        <w:rPr>
          <w:b/>
        </w:rPr>
        <w:t>:</w:t>
      </w:r>
      <w:r w:rsidR="00134706">
        <w:t xml:space="preserve"> </w:t>
      </w:r>
      <w:r w:rsidR="00307E83">
        <w:tab/>
      </w:r>
      <w:r w:rsidR="00AA22DB">
        <w:t>Many to Many</w:t>
      </w:r>
    </w:p>
    <w:p w14:paraId="1DF2B1B9" w14:textId="4986DA73" w:rsidR="00BA787D" w:rsidRPr="00BA787D" w:rsidRDefault="00853E55">
      <w:r>
        <w:rPr>
          <w:b/>
        </w:rPr>
        <w:t>Partner #1</w:t>
      </w:r>
      <w:r w:rsidR="00BA787D">
        <w:rPr>
          <w:b/>
        </w:rPr>
        <w:t>:</w:t>
      </w:r>
      <w:r w:rsidR="00307E83">
        <w:tab/>
      </w:r>
      <w:r w:rsidR="00AA22DB">
        <w:t>Yuvika Nibber</w:t>
      </w:r>
    </w:p>
    <w:p w14:paraId="0298C035" w14:textId="6D43032E" w:rsidR="00B96B9F" w:rsidRDefault="00853E55" w:rsidP="002E19C6">
      <w:r>
        <w:rPr>
          <w:b/>
        </w:rPr>
        <w:t>Partner #2</w:t>
      </w:r>
      <w:r w:rsidR="00134706" w:rsidRPr="006C5FE7">
        <w:rPr>
          <w:b/>
        </w:rPr>
        <w:t>:</w:t>
      </w:r>
      <w:r w:rsidR="00307E83">
        <w:rPr>
          <w:b/>
        </w:rPr>
        <w:tab/>
      </w:r>
      <w:r w:rsidR="00134706">
        <w:t xml:space="preserve"> </w:t>
      </w:r>
      <w:r w:rsidR="00A36414">
        <w:t>Sebastian</w:t>
      </w:r>
      <w:r w:rsidR="004F0EFB">
        <w:t xml:space="preserve"> Vasquez</w:t>
      </w:r>
    </w:p>
    <w:p w14:paraId="12A7237F" w14:textId="77777777" w:rsidR="00AA22DB" w:rsidRPr="006D5D04" w:rsidRDefault="006D5D04" w:rsidP="00AA22DB">
      <w:r>
        <w:rPr>
          <w:b/>
          <w:bCs/>
        </w:rPr>
        <w:t>Partner #3:</w:t>
      </w:r>
      <w:r>
        <w:tab/>
      </w:r>
      <w:r w:rsidR="00AA22DB">
        <w:t>Danny Nguyen</w:t>
      </w:r>
    </w:p>
    <w:p w14:paraId="0F5386C5" w14:textId="77777777" w:rsidR="009F35F0" w:rsidRDefault="00853E55" w:rsidP="00A74EA5">
      <w:pPr>
        <w:rPr>
          <w:b/>
        </w:rPr>
      </w:pPr>
      <w:r>
        <w:rPr>
          <w:b/>
        </w:rPr>
        <w:t>Contributions</w:t>
      </w:r>
      <w:r w:rsidR="007F0E4F" w:rsidRPr="007F0E4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009"/>
        <w:gridCol w:w="4225"/>
      </w:tblGrid>
      <w:tr w:rsidR="00853E55" w:rsidRPr="00307E83" w14:paraId="3817D606" w14:textId="77777777" w:rsidTr="00853E55">
        <w:tc>
          <w:tcPr>
            <w:tcW w:w="3116" w:type="dxa"/>
          </w:tcPr>
          <w:p w14:paraId="1265ECAA" w14:textId="77777777" w:rsidR="00853E55" w:rsidRPr="00307E83" w:rsidRDefault="00853E55" w:rsidP="00A74EA5">
            <w:pPr>
              <w:rPr>
                <w:b/>
                <w:bCs/>
              </w:rPr>
            </w:pPr>
            <w:r w:rsidRPr="00307E83">
              <w:rPr>
                <w:b/>
                <w:bCs/>
              </w:rPr>
              <w:t>Portion of the project</w:t>
            </w:r>
          </w:p>
        </w:tc>
        <w:tc>
          <w:tcPr>
            <w:tcW w:w="2009" w:type="dxa"/>
          </w:tcPr>
          <w:p w14:paraId="6B34F8F7" w14:textId="77777777" w:rsidR="00853E55" w:rsidRPr="00307E83" w:rsidRDefault="00853E55" w:rsidP="00A74EA5">
            <w:pPr>
              <w:rPr>
                <w:b/>
                <w:bCs/>
              </w:rPr>
            </w:pPr>
            <w:r w:rsidRPr="00307E83">
              <w:rPr>
                <w:b/>
                <w:bCs/>
              </w:rPr>
              <w:t>Partner who performed that</w:t>
            </w:r>
          </w:p>
        </w:tc>
        <w:tc>
          <w:tcPr>
            <w:tcW w:w="4225" w:type="dxa"/>
          </w:tcPr>
          <w:p w14:paraId="6A40194F" w14:textId="77777777" w:rsidR="00853E55" w:rsidRPr="00307E83" w:rsidRDefault="00853E55" w:rsidP="00A74EA5">
            <w:pPr>
              <w:rPr>
                <w:b/>
                <w:bCs/>
              </w:rPr>
            </w:pPr>
            <w:r w:rsidRPr="00307E83">
              <w:rPr>
                <w:b/>
                <w:bCs/>
              </w:rPr>
              <w:t>Comments</w:t>
            </w:r>
          </w:p>
        </w:tc>
      </w:tr>
      <w:tr w:rsidR="006D5D04" w14:paraId="14B02F8B" w14:textId="77777777" w:rsidTr="0031038C">
        <w:tc>
          <w:tcPr>
            <w:tcW w:w="3116" w:type="dxa"/>
          </w:tcPr>
          <w:p w14:paraId="057A745B" w14:textId="77777777" w:rsidR="006D5D04" w:rsidRDefault="006D5D04" w:rsidP="0031038C">
            <w:r>
              <w:t>Navigator – the one who consults the prompt and helps the team stay on focus</w:t>
            </w:r>
          </w:p>
        </w:tc>
        <w:tc>
          <w:tcPr>
            <w:tcW w:w="2009" w:type="dxa"/>
          </w:tcPr>
          <w:p w14:paraId="45CE882C" w14:textId="27923B6B" w:rsidR="006D5D04" w:rsidRDefault="00AA22DB" w:rsidP="0031038C">
            <w:r>
              <w:t>Yuvika Nibber</w:t>
            </w:r>
          </w:p>
        </w:tc>
        <w:tc>
          <w:tcPr>
            <w:tcW w:w="4225" w:type="dxa"/>
          </w:tcPr>
          <w:p w14:paraId="1F4AD3E8" w14:textId="13F730B6" w:rsidR="006D5D04" w:rsidRDefault="00AA22DB" w:rsidP="0031038C">
            <w:r>
              <w:t>Yuvika was the first person to reach out to the rest of the group so that we can start working together.</w:t>
            </w:r>
          </w:p>
        </w:tc>
      </w:tr>
      <w:tr w:rsidR="00853E55" w14:paraId="1679EBBD" w14:textId="77777777" w:rsidTr="00853E55">
        <w:tc>
          <w:tcPr>
            <w:tcW w:w="3116" w:type="dxa"/>
          </w:tcPr>
          <w:p w14:paraId="461CAD2E" w14:textId="77777777" w:rsidR="00853E55" w:rsidRDefault="00307E83" w:rsidP="00A74EA5">
            <w:r>
              <w:t>UML class diagram</w:t>
            </w:r>
            <w:r w:rsidR="00853E55">
              <w:t xml:space="preserve"> (if applicable)</w:t>
            </w:r>
          </w:p>
        </w:tc>
        <w:tc>
          <w:tcPr>
            <w:tcW w:w="2009" w:type="dxa"/>
          </w:tcPr>
          <w:p w14:paraId="552C94B4" w14:textId="1C120A91" w:rsidR="00853E55" w:rsidRDefault="00AA22DB" w:rsidP="00A74EA5">
            <w:r>
              <w:t xml:space="preserve">Sebastian </w:t>
            </w:r>
            <w:r w:rsidR="004F0EFB">
              <w:t>Vasquez</w:t>
            </w:r>
          </w:p>
        </w:tc>
        <w:tc>
          <w:tcPr>
            <w:tcW w:w="4225" w:type="dxa"/>
          </w:tcPr>
          <w:p w14:paraId="2A5192CF" w14:textId="071A20C6" w:rsidR="00853E55" w:rsidRDefault="00AA22DB" w:rsidP="00A74EA5">
            <w:r>
              <w:t>Sebastian did the UML diagrams and Yuvika and Danny checked to see the work.</w:t>
            </w:r>
          </w:p>
        </w:tc>
      </w:tr>
      <w:tr w:rsidR="007D282D" w14:paraId="0B7CDF26" w14:textId="77777777" w:rsidTr="00853E55">
        <w:tc>
          <w:tcPr>
            <w:tcW w:w="3116" w:type="dxa"/>
          </w:tcPr>
          <w:p w14:paraId="5E5571A6" w14:textId="77777777" w:rsidR="007D282D" w:rsidRDefault="007D282D" w:rsidP="00A74EA5">
            <w:r>
              <w:t>Relation Scheme diagram (if applicable)</w:t>
            </w:r>
          </w:p>
        </w:tc>
        <w:tc>
          <w:tcPr>
            <w:tcW w:w="2009" w:type="dxa"/>
          </w:tcPr>
          <w:p w14:paraId="0EF5CBCB" w14:textId="3C1CF3A6" w:rsidR="007D282D" w:rsidRDefault="00AA22DB" w:rsidP="00A74EA5">
            <w:r>
              <w:t xml:space="preserve">Danny </w:t>
            </w:r>
            <w:r w:rsidR="0066685A">
              <w:t>Nguyen</w:t>
            </w:r>
          </w:p>
        </w:tc>
        <w:tc>
          <w:tcPr>
            <w:tcW w:w="4225" w:type="dxa"/>
          </w:tcPr>
          <w:p w14:paraId="0697E019" w14:textId="7BDA10A9" w:rsidR="007D282D" w:rsidRDefault="00AA22DB" w:rsidP="00A74EA5">
            <w:r>
              <w:t xml:space="preserve">Danny on the relation scheme diagram and Yuvika and Sebastian checked to see the work. </w:t>
            </w:r>
          </w:p>
        </w:tc>
      </w:tr>
      <w:tr w:rsidR="00AA22DB" w14:paraId="06FA4671" w14:textId="77777777" w:rsidTr="00853E55">
        <w:tc>
          <w:tcPr>
            <w:tcW w:w="3116" w:type="dxa"/>
          </w:tcPr>
          <w:p w14:paraId="6B0D002B" w14:textId="3788E865" w:rsidR="00AA22DB" w:rsidRDefault="00AA22DB" w:rsidP="00A74EA5">
            <w:r>
              <w:t>Definitions</w:t>
            </w:r>
          </w:p>
        </w:tc>
        <w:tc>
          <w:tcPr>
            <w:tcW w:w="2009" w:type="dxa"/>
          </w:tcPr>
          <w:p w14:paraId="6CCC659C" w14:textId="682C19E3" w:rsidR="00AA22DB" w:rsidRDefault="00AA22DB" w:rsidP="00A74EA5">
            <w:r>
              <w:t>Yuvika Nibber</w:t>
            </w:r>
          </w:p>
        </w:tc>
        <w:tc>
          <w:tcPr>
            <w:tcW w:w="4225" w:type="dxa"/>
          </w:tcPr>
          <w:p w14:paraId="7862F267" w14:textId="3E236074" w:rsidR="00AA22DB" w:rsidRDefault="00AA22DB" w:rsidP="00A74EA5">
            <w:r>
              <w:t xml:space="preserve">Yuvika did the definitions and Sebastian checked to see the work. </w:t>
            </w:r>
          </w:p>
        </w:tc>
      </w:tr>
      <w:tr w:rsidR="00AA22DB" w14:paraId="651CD0BF" w14:textId="77777777" w:rsidTr="00853E55">
        <w:tc>
          <w:tcPr>
            <w:tcW w:w="3116" w:type="dxa"/>
          </w:tcPr>
          <w:p w14:paraId="445A13BD" w14:textId="77777777" w:rsidR="00AA22DB" w:rsidRDefault="00AA22DB" w:rsidP="00AA22DB">
            <w:r>
              <w:t>Testing/Validation</w:t>
            </w:r>
          </w:p>
        </w:tc>
        <w:tc>
          <w:tcPr>
            <w:tcW w:w="2009" w:type="dxa"/>
          </w:tcPr>
          <w:p w14:paraId="4EB41080" w14:textId="25E4249B" w:rsidR="00AA22DB" w:rsidRDefault="00AA22DB" w:rsidP="00AA22DB">
            <w:r>
              <w:t>Whole Team</w:t>
            </w:r>
          </w:p>
        </w:tc>
        <w:tc>
          <w:tcPr>
            <w:tcW w:w="4225" w:type="dxa"/>
          </w:tcPr>
          <w:p w14:paraId="6CE9EC58" w14:textId="20DB649C" w:rsidR="00AA22DB" w:rsidRDefault="00AA22DB" w:rsidP="00AA22DB">
            <w:r>
              <w:t xml:space="preserve">We split the work up so that each person checked each other’s work. </w:t>
            </w:r>
          </w:p>
        </w:tc>
      </w:tr>
      <w:tr w:rsidR="00AA22DB" w14:paraId="14CF39D9" w14:textId="77777777" w:rsidTr="00853E55">
        <w:tc>
          <w:tcPr>
            <w:tcW w:w="3116" w:type="dxa"/>
          </w:tcPr>
          <w:p w14:paraId="1D811511" w14:textId="77777777" w:rsidR="00AA22DB" w:rsidRDefault="00AA22DB" w:rsidP="00AA22DB">
            <w:r>
              <w:t>Any other functions that the team performed for this lab …</w:t>
            </w:r>
          </w:p>
        </w:tc>
        <w:tc>
          <w:tcPr>
            <w:tcW w:w="2009" w:type="dxa"/>
          </w:tcPr>
          <w:p w14:paraId="7C11F34E" w14:textId="77777777" w:rsidR="00AA22DB" w:rsidRDefault="00AA22DB" w:rsidP="00AA22DB"/>
        </w:tc>
        <w:tc>
          <w:tcPr>
            <w:tcW w:w="4225" w:type="dxa"/>
          </w:tcPr>
          <w:p w14:paraId="57AFF823" w14:textId="77777777" w:rsidR="00AA22DB" w:rsidRDefault="00AA22DB" w:rsidP="00AA22DB"/>
        </w:tc>
      </w:tr>
    </w:tbl>
    <w:p w14:paraId="6CEAF938" w14:textId="77777777" w:rsidR="00853E55" w:rsidRDefault="00853E55" w:rsidP="00A74EA5"/>
    <w:p w14:paraId="0D67CCD0" w14:textId="4F09FB97" w:rsidR="00853E55" w:rsidRDefault="00853E55" w:rsidP="00A74EA5">
      <w:pPr>
        <w:rPr>
          <w:b/>
        </w:rPr>
      </w:pPr>
      <w:r w:rsidRPr="00853E55">
        <w:rPr>
          <w:b/>
        </w:rPr>
        <w:t>% overall credit for partner #1:</w:t>
      </w:r>
      <w:r>
        <w:rPr>
          <w:b/>
        </w:rPr>
        <w:tab/>
      </w:r>
      <w:r w:rsidR="00A36414">
        <w:rPr>
          <w:b/>
        </w:rPr>
        <w:t>100%</w:t>
      </w:r>
    </w:p>
    <w:p w14:paraId="6228F797" w14:textId="2C208646" w:rsidR="00853E55" w:rsidRDefault="00853E55" w:rsidP="00A74EA5">
      <w:pPr>
        <w:rPr>
          <w:b/>
        </w:rPr>
      </w:pPr>
      <w:r>
        <w:rPr>
          <w:b/>
        </w:rPr>
        <w:t>% overall credit for partner #2:</w:t>
      </w:r>
      <w:r>
        <w:rPr>
          <w:b/>
        </w:rPr>
        <w:tab/>
      </w:r>
      <w:r w:rsidR="00A36414">
        <w:rPr>
          <w:b/>
        </w:rPr>
        <w:t>100%</w:t>
      </w:r>
    </w:p>
    <w:p w14:paraId="58AF4641" w14:textId="6C5AC3CE" w:rsidR="006D5D04" w:rsidRPr="00853E55" w:rsidRDefault="006D5D04" w:rsidP="00A74EA5">
      <w:pPr>
        <w:rPr>
          <w:b/>
        </w:rPr>
      </w:pPr>
      <w:r>
        <w:rPr>
          <w:b/>
        </w:rPr>
        <w:t>% overall credit for partner #3:</w:t>
      </w:r>
      <w:r>
        <w:rPr>
          <w:b/>
        </w:rPr>
        <w:tab/>
      </w:r>
      <w:r w:rsidR="00A36414">
        <w:rPr>
          <w:b/>
        </w:rPr>
        <w:t>100%</w:t>
      </w:r>
    </w:p>
    <w:sectPr w:rsidR="006D5D04" w:rsidRPr="00853E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D5B6A" w14:textId="77777777" w:rsidR="00AE399B" w:rsidRDefault="00AE399B" w:rsidP="00134706">
      <w:pPr>
        <w:spacing w:after="0" w:line="240" w:lineRule="auto"/>
      </w:pPr>
      <w:r>
        <w:separator/>
      </w:r>
    </w:p>
  </w:endnote>
  <w:endnote w:type="continuationSeparator" w:id="0">
    <w:p w14:paraId="6BE47E65" w14:textId="77777777" w:rsidR="00AE399B" w:rsidRDefault="00AE399B" w:rsidP="0013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E56B8" w14:textId="77777777" w:rsidR="00CE31F7" w:rsidRDefault="00CE31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F4449" w14:textId="00E1B21A" w:rsidR="009B465E" w:rsidRPr="009B465E" w:rsidRDefault="002306F9" w:rsidP="009B465E">
    <w:pPr>
      <w:pStyle w:val="Footer"/>
    </w:pPr>
    <w:fldSimple w:instr=" FILENAME   \* MERGEFORMAT ">
      <w:r w:rsidR="00AA22DB">
        <w:rPr>
          <w:noProof/>
        </w:rPr>
        <w:t>Document1</w:t>
      </w:r>
    </w:fldSimple>
    <w:r w:rsidR="009B465E">
      <w:ptab w:relativeTo="margin" w:alignment="center" w:leader="none"/>
    </w:r>
    <w:fldSimple w:instr=" SAVEDATE   \* MERGEFORMAT ">
      <w:r w:rsidR="004F0EFB">
        <w:rPr>
          <w:noProof/>
        </w:rPr>
        <w:t>9/23/2021 5:19:00 PM</w:t>
      </w:r>
    </w:fldSimple>
    <w:r w:rsidR="009B465E">
      <w:ptab w:relativeTo="margin" w:alignment="right" w:leader="none"/>
    </w:r>
    <w:r w:rsidR="009B465E">
      <w:fldChar w:fldCharType="begin"/>
    </w:r>
    <w:r w:rsidR="009B465E">
      <w:instrText xml:space="preserve"> PAGE  \* Arabic  \* MERGEFORMAT </w:instrText>
    </w:r>
    <w:r w:rsidR="009B465E">
      <w:fldChar w:fldCharType="separate"/>
    </w:r>
    <w:r w:rsidR="00DF2300">
      <w:rPr>
        <w:noProof/>
      </w:rPr>
      <w:t>1</w:t>
    </w:r>
    <w:r w:rsidR="009B465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B9921" w14:textId="77777777" w:rsidR="00CE31F7" w:rsidRDefault="00CE3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F8432" w14:textId="77777777" w:rsidR="00AE399B" w:rsidRDefault="00AE399B" w:rsidP="00134706">
      <w:pPr>
        <w:spacing w:after="0" w:line="240" w:lineRule="auto"/>
      </w:pPr>
      <w:r>
        <w:separator/>
      </w:r>
    </w:p>
  </w:footnote>
  <w:footnote w:type="continuationSeparator" w:id="0">
    <w:p w14:paraId="31E700D7" w14:textId="77777777" w:rsidR="00AE399B" w:rsidRDefault="00AE399B" w:rsidP="00134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F493" w14:textId="77777777" w:rsidR="00CE31F7" w:rsidRDefault="00CE31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349D9" w14:textId="77777777" w:rsidR="00134706" w:rsidRDefault="0013470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D246F4" wp14:editId="54F8B6E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48DF24B" w14:textId="77777777" w:rsidR="00134706" w:rsidRPr="005E244F" w:rsidRDefault="00A466B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 xml:space="preserve">CECS </w:t>
                              </w:r>
                              <w:r w:rsidR="006D5D04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>323</w:t>
                              </w:r>
                              <w:r w:rsidR="00853E55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 xml:space="preserve">: </w:t>
                              </w:r>
                              <w:r w:rsidR="007D282D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 xml:space="preserve">Team </w:t>
                              </w:r>
                              <w:r w:rsidR="00853E55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>Collaboration File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3D246F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48DF24B" w14:textId="77777777" w:rsidR="00134706" w:rsidRPr="005E244F" w:rsidRDefault="00A466B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6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6"/>
                          </w:rPr>
                          <w:t xml:space="preserve">CECS </w:t>
                        </w:r>
                        <w:r w:rsidR="006D5D04">
                          <w:rPr>
                            <w:caps/>
                            <w:color w:val="FFFFFF" w:themeColor="background1"/>
                            <w:sz w:val="36"/>
                          </w:rPr>
                          <w:t>323</w:t>
                        </w:r>
                        <w:r w:rsidR="00853E55">
                          <w:rPr>
                            <w:caps/>
                            <w:color w:val="FFFFFF" w:themeColor="background1"/>
                            <w:sz w:val="36"/>
                          </w:rPr>
                          <w:t xml:space="preserve">: </w:t>
                        </w:r>
                        <w:r w:rsidR="007D282D">
                          <w:rPr>
                            <w:caps/>
                            <w:color w:val="FFFFFF" w:themeColor="background1"/>
                            <w:sz w:val="36"/>
                          </w:rPr>
                          <w:t xml:space="preserve">Team </w:t>
                        </w:r>
                        <w:r w:rsidR="00853E55">
                          <w:rPr>
                            <w:caps/>
                            <w:color w:val="FFFFFF" w:themeColor="background1"/>
                            <w:sz w:val="36"/>
                          </w:rPr>
                          <w:t>Collaboration File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C708E" w14:textId="77777777" w:rsidR="00CE31F7" w:rsidRDefault="00CE3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248"/>
    <w:multiLevelType w:val="hybridMultilevel"/>
    <w:tmpl w:val="7F98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2643"/>
    <w:multiLevelType w:val="hybridMultilevel"/>
    <w:tmpl w:val="FA50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1B61"/>
    <w:multiLevelType w:val="hybridMultilevel"/>
    <w:tmpl w:val="7A44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53B2D"/>
    <w:multiLevelType w:val="hybridMultilevel"/>
    <w:tmpl w:val="F9B42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54596A"/>
    <w:multiLevelType w:val="hybridMultilevel"/>
    <w:tmpl w:val="DB3067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E441489"/>
    <w:multiLevelType w:val="hybridMultilevel"/>
    <w:tmpl w:val="F706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F02D2"/>
    <w:multiLevelType w:val="hybridMultilevel"/>
    <w:tmpl w:val="C032E0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B305204"/>
    <w:multiLevelType w:val="hybridMultilevel"/>
    <w:tmpl w:val="7A44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2DB"/>
    <w:rsid w:val="00031586"/>
    <w:rsid w:val="000635FA"/>
    <w:rsid w:val="00065FEE"/>
    <w:rsid w:val="0006743F"/>
    <w:rsid w:val="000D3413"/>
    <w:rsid w:val="00134706"/>
    <w:rsid w:val="00175531"/>
    <w:rsid w:val="001C3F9C"/>
    <w:rsid w:val="001D4ECD"/>
    <w:rsid w:val="001F5787"/>
    <w:rsid w:val="00201494"/>
    <w:rsid w:val="00226387"/>
    <w:rsid w:val="002306F9"/>
    <w:rsid w:val="002310F1"/>
    <w:rsid w:val="00246C91"/>
    <w:rsid w:val="00247C54"/>
    <w:rsid w:val="00257F61"/>
    <w:rsid w:val="002B511F"/>
    <w:rsid w:val="002E19C6"/>
    <w:rsid w:val="002E3647"/>
    <w:rsid w:val="00305C35"/>
    <w:rsid w:val="00307E83"/>
    <w:rsid w:val="0034216F"/>
    <w:rsid w:val="0035760C"/>
    <w:rsid w:val="0036735F"/>
    <w:rsid w:val="003C03E5"/>
    <w:rsid w:val="00403128"/>
    <w:rsid w:val="00407140"/>
    <w:rsid w:val="0046342A"/>
    <w:rsid w:val="004822AF"/>
    <w:rsid w:val="004978CA"/>
    <w:rsid w:val="004C524D"/>
    <w:rsid w:val="004C6281"/>
    <w:rsid w:val="004C6D96"/>
    <w:rsid w:val="004C7189"/>
    <w:rsid w:val="004D1219"/>
    <w:rsid w:val="004F0EFB"/>
    <w:rsid w:val="005372CA"/>
    <w:rsid w:val="005875AA"/>
    <w:rsid w:val="005C1C30"/>
    <w:rsid w:val="005E244F"/>
    <w:rsid w:val="0065575D"/>
    <w:rsid w:val="0066685A"/>
    <w:rsid w:val="006833BA"/>
    <w:rsid w:val="006A640B"/>
    <w:rsid w:val="006A7CD0"/>
    <w:rsid w:val="006B233B"/>
    <w:rsid w:val="006C0562"/>
    <w:rsid w:val="006C5FE7"/>
    <w:rsid w:val="006D5D04"/>
    <w:rsid w:val="006D6644"/>
    <w:rsid w:val="00734667"/>
    <w:rsid w:val="00753B0B"/>
    <w:rsid w:val="00762382"/>
    <w:rsid w:val="00784ADE"/>
    <w:rsid w:val="007D282D"/>
    <w:rsid w:val="007F0E4F"/>
    <w:rsid w:val="007F112E"/>
    <w:rsid w:val="007F335F"/>
    <w:rsid w:val="0080377F"/>
    <w:rsid w:val="008174A4"/>
    <w:rsid w:val="008250DA"/>
    <w:rsid w:val="00853E55"/>
    <w:rsid w:val="00882D43"/>
    <w:rsid w:val="008C4392"/>
    <w:rsid w:val="008D2C99"/>
    <w:rsid w:val="008D34D9"/>
    <w:rsid w:val="008D406C"/>
    <w:rsid w:val="008F70F6"/>
    <w:rsid w:val="00933B54"/>
    <w:rsid w:val="0096067C"/>
    <w:rsid w:val="009B465E"/>
    <w:rsid w:val="009D129E"/>
    <w:rsid w:val="009F35F0"/>
    <w:rsid w:val="00A36414"/>
    <w:rsid w:val="00A41442"/>
    <w:rsid w:val="00A466B2"/>
    <w:rsid w:val="00A502EA"/>
    <w:rsid w:val="00A67312"/>
    <w:rsid w:val="00A74EA5"/>
    <w:rsid w:val="00A839A0"/>
    <w:rsid w:val="00AA22DB"/>
    <w:rsid w:val="00AB0DF4"/>
    <w:rsid w:val="00AD3115"/>
    <w:rsid w:val="00AE399B"/>
    <w:rsid w:val="00AF2FC2"/>
    <w:rsid w:val="00B15AF3"/>
    <w:rsid w:val="00B25761"/>
    <w:rsid w:val="00B304C7"/>
    <w:rsid w:val="00B5390F"/>
    <w:rsid w:val="00B67991"/>
    <w:rsid w:val="00B96B9F"/>
    <w:rsid w:val="00BA787D"/>
    <w:rsid w:val="00BF0D66"/>
    <w:rsid w:val="00C24946"/>
    <w:rsid w:val="00C33BD1"/>
    <w:rsid w:val="00C43BD1"/>
    <w:rsid w:val="00C61533"/>
    <w:rsid w:val="00C74A17"/>
    <w:rsid w:val="00CE31F7"/>
    <w:rsid w:val="00CE4A1C"/>
    <w:rsid w:val="00D4295E"/>
    <w:rsid w:val="00D44F86"/>
    <w:rsid w:val="00D77C0E"/>
    <w:rsid w:val="00D8332C"/>
    <w:rsid w:val="00DB0B59"/>
    <w:rsid w:val="00DB2C58"/>
    <w:rsid w:val="00DB5FD0"/>
    <w:rsid w:val="00DC350B"/>
    <w:rsid w:val="00DF2300"/>
    <w:rsid w:val="00E14E8F"/>
    <w:rsid w:val="00E36D3A"/>
    <w:rsid w:val="00E5742D"/>
    <w:rsid w:val="00E616AC"/>
    <w:rsid w:val="00E66717"/>
    <w:rsid w:val="00EA1ACC"/>
    <w:rsid w:val="00EF5241"/>
    <w:rsid w:val="00F00BFB"/>
    <w:rsid w:val="00F55086"/>
    <w:rsid w:val="00FA7151"/>
    <w:rsid w:val="00FB5A1A"/>
    <w:rsid w:val="00FC505A"/>
    <w:rsid w:val="00FE3E56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B9CCA"/>
  <w15:chartTrackingRefBased/>
  <w15:docId w15:val="{D2D5DF2C-2EC1-4E00-BC20-40651AE6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706"/>
  </w:style>
  <w:style w:type="paragraph" w:styleId="Footer">
    <w:name w:val="footer"/>
    <w:basedOn w:val="Normal"/>
    <w:link w:val="FooterChar"/>
    <w:uiPriority w:val="99"/>
    <w:unhideWhenUsed/>
    <w:rsid w:val="0013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706"/>
  </w:style>
  <w:style w:type="paragraph" w:styleId="ListParagraph">
    <w:name w:val="List Paragraph"/>
    <w:basedOn w:val="Normal"/>
    <w:uiPriority w:val="34"/>
    <w:qFormat/>
    <w:rsid w:val="00134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7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B6799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vik\Desktop\courses\CECS%20323%20Database%20Fundamentals\CECS%20323%20Collabor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0B9B6-0FAF-4077-8772-A21166B8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CECS 323 Collaboration</Template>
  <TotalTime>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CECS 277: Collaboration File</vt:lpstr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CECS 323: Team Collaboration File</dc:title>
  <dc:subject/>
  <dc:creator>Yuvika Nibber</dc:creator>
  <cp:keywords/>
  <dc:description/>
  <cp:lastModifiedBy>Yuvika Nibber</cp:lastModifiedBy>
  <cp:revision>4</cp:revision>
  <cp:lastPrinted>2017-10-31T14:44:00Z</cp:lastPrinted>
  <dcterms:created xsi:type="dcterms:W3CDTF">2021-09-24T00:13:00Z</dcterms:created>
  <dcterms:modified xsi:type="dcterms:W3CDTF">2021-09-24T00:20:00Z</dcterms:modified>
</cp:coreProperties>
</file>